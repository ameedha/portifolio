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70"/>
        <w:gridCol w:w="250"/>
        <w:gridCol w:w="6595"/>
      </w:tblGrid>
      <w:tr w:rsidR="000629D5" w:rsidRPr="00A90482" w:rsidTr="008A0927">
        <w:trPr>
          <w:trHeight w:val="4352"/>
        </w:trPr>
        <w:tc>
          <w:tcPr>
            <w:tcW w:w="4070" w:type="dxa"/>
            <w:vAlign w:val="bottom"/>
          </w:tcPr>
          <w:p w:rsidR="000629D5" w:rsidRPr="00A90482" w:rsidRDefault="00BE405C" w:rsidP="008A0927">
            <w:pPr>
              <w:tabs>
                <w:tab w:val="left" w:pos="990"/>
              </w:tabs>
              <w:spacing w:before="960" w:after="0"/>
              <w:jc w:val="center"/>
              <w:rPr>
                <w:rFonts w:ascii="Segoe UI Semibold" w:hAnsi="Segoe UI Semibold" w:cs="Segoe UI Semibold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noProof/>
                <w:sz w:val="32"/>
                <w:szCs w:val="32"/>
                <w:lang w:bidi="ml-IN"/>
              </w:rPr>
              <w:drawing>
                <wp:inline distT="0" distB="0" distL="0" distR="0" wp14:anchorId="073B24DB" wp14:editId="0301937E">
                  <wp:extent cx="1128669" cy="1504950"/>
                  <wp:effectExtent l="323850" t="323850" r="319405" b="3238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mi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351" cy="152986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</w:tcPr>
          <w:p w:rsidR="000629D5" w:rsidRPr="00A90482" w:rsidRDefault="000629D5" w:rsidP="000C45FF">
            <w:pPr>
              <w:tabs>
                <w:tab w:val="left" w:pos="990"/>
              </w:tabs>
              <w:rPr>
                <w:rFonts w:ascii="Segoe UI Semibold" w:hAnsi="Segoe UI Semibold" w:cs="Segoe UI Semibold"/>
                <w:b/>
                <w:bCs/>
                <w:i/>
                <w:iCs/>
              </w:rPr>
            </w:pPr>
          </w:p>
        </w:tc>
        <w:tc>
          <w:tcPr>
            <w:tcW w:w="6595" w:type="dxa"/>
            <w:vMerge w:val="restart"/>
            <w:vAlign w:val="center"/>
          </w:tcPr>
          <w:p w:rsidR="000C7FAA" w:rsidRPr="00A90482" w:rsidRDefault="000C7FAA" w:rsidP="00846D4F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EXPERIENCE</w:t>
            </w:r>
          </w:p>
          <w:p w:rsidR="000C7FAA" w:rsidRPr="00A90482" w:rsidRDefault="000C7FAA" w:rsidP="000C7FAA">
            <w:pPr>
              <w:pStyle w:val="ListParagraph"/>
              <w:numPr>
                <w:ilvl w:val="0"/>
                <w:numId w:val="2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SEO Executive at Sarobal Soft Solutions,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Kasargod during 17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  <w:vertAlign w:val="superscript"/>
              </w:rPr>
              <w:t>th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August 2015 to 31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  <w:vertAlign w:val="superscript"/>
              </w:rPr>
              <w:t>st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August 2016(1 year)</w:t>
            </w:r>
          </w:p>
          <w:p w:rsidR="000C7FAA" w:rsidRPr="00A90482" w:rsidRDefault="000C7FAA" w:rsidP="000C7FAA">
            <w:pPr>
              <w:pStyle w:val="ListParagraph"/>
              <w:numPr>
                <w:ilvl w:val="0"/>
                <w:numId w:val="2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Staff at E-seva </w:t>
            </w:r>
            <w:r w:rsidR="00A21E93" w:rsidRPr="00A90482">
              <w:rPr>
                <w:rFonts w:ascii="Segoe UI Semibold" w:hAnsi="Segoe UI Semibold" w:cs="Segoe UI Semibold"/>
                <w:sz w:val="28"/>
                <w:szCs w:val="28"/>
              </w:rPr>
              <w:t>Kendra, Trikaripur</w:t>
            </w:r>
            <w:r w:rsidR="00D73597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from 5</w:t>
            </w:r>
            <w:r w:rsidR="00D73597" w:rsidRPr="00A90482">
              <w:rPr>
                <w:rFonts w:ascii="Segoe UI Semibold" w:hAnsi="Segoe UI Semibold" w:cs="Segoe UI Semibold"/>
                <w:sz w:val="28"/>
                <w:szCs w:val="28"/>
                <w:vertAlign w:val="superscript"/>
              </w:rPr>
              <w:t>th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October 2013 and still</w:t>
            </w:r>
            <w:r w:rsidR="00D73597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continue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>.</w:t>
            </w:r>
          </w:p>
          <w:p w:rsidR="009E57F3" w:rsidRPr="00A90482" w:rsidRDefault="009E57F3" w:rsidP="00D73597">
            <w:pPr>
              <w:pStyle w:val="ListBullet"/>
              <w:numPr>
                <w:ilvl w:val="0"/>
                <w:numId w:val="0"/>
              </w:numPr>
              <w:rPr>
                <w:rFonts w:ascii="Segoe UI Semibold" w:eastAsiaTheme="minorEastAsia" w:hAnsi="Segoe UI Semibold" w:cs="Segoe UI Semibold"/>
                <w:b/>
                <w:bCs/>
                <w:i/>
                <w:iCs/>
                <w:sz w:val="28"/>
                <w:szCs w:val="28"/>
                <w:lang w:eastAsia="ja-JP"/>
              </w:rPr>
            </w:pPr>
          </w:p>
          <w:p w:rsidR="00846D4F" w:rsidRPr="00A90482" w:rsidRDefault="00D73597" w:rsidP="00D73597">
            <w:pPr>
              <w:pStyle w:val="ListBullet"/>
              <w:numPr>
                <w:ilvl w:val="0"/>
                <w:numId w:val="0"/>
              </w:num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EDUCATION QUALIFICATION</w:t>
            </w:r>
          </w:p>
          <w:p w:rsidR="00FD25E1" w:rsidRPr="00A90482" w:rsidRDefault="00FD25E1" w:rsidP="00D52471">
            <w:pPr>
              <w:pStyle w:val="ListBullet"/>
              <w:numPr>
                <w:ilvl w:val="0"/>
                <w:numId w:val="4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B-TECH in Information from LBS College of Engineering,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Kasaragod under Kannur University</w:t>
            </w:r>
            <w:r w:rsidR="00D5247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passed </w:t>
            </w:r>
            <w:r w:rsidR="00DA1F00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with 68.78 % </w:t>
            </w:r>
            <w:r w:rsidR="00D5247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in the year </w:t>
            </w:r>
            <w:r w:rsidR="00DA1F00" w:rsidRPr="00A90482">
              <w:rPr>
                <w:rFonts w:ascii="Segoe UI Semibold" w:hAnsi="Segoe UI Semibold" w:cs="Segoe UI Semibold"/>
                <w:sz w:val="28"/>
                <w:szCs w:val="28"/>
              </w:rPr>
              <w:t>2015.</w:t>
            </w:r>
          </w:p>
          <w:p w:rsidR="00D52471" w:rsidRPr="00A90482" w:rsidRDefault="00D52471" w:rsidP="00D52471">
            <w:pPr>
              <w:pStyle w:val="ListBullet"/>
              <w:numPr>
                <w:ilvl w:val="0"/>
                <w:numId w:val="4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Higher Secondary education from Jamiya Nadwiyya,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Edavanna,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Malappuram under Government of Kerala passed</w:t>
            </w:r>
            <w:r w:rsidR="00DA1F00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="00800FC8">
              <w:rPr>
                <w:rFonts w:ascii="Segoe UI Semibold" w:hAnsi="Segoe UI Semibold" w:cs="Segoe UI Semibold"/>
                <w:sz w:val="28"/>
                <w:szCs w:val="28"/>
              </w:rPr>
              <w:t xml:space="preserve">With </w:t>
            </w:r>
            <w:r w:rsidR="00DA1F00" w:rsidRPr="00A90482">
              <w:rPr>
                <w:rFonts w:ascii="Segoe UI Semibold" w:hAnsi="Segoe UI Semibold" w:cs="Segoe UI Semibold"/>
                <w:sz w:val="28"/>
                <w:szCs w:val="28"/>
              </w:rPr>
              <w:t>87.72 %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in the year 2010</w:t>
            </w:r>
            <w:r w:rsidR="00DA1F00" w:rsidRPr="00A90482">
              <w:rPr>
                <w:rFonts w:ascii="Segoe UI Semibold" w:hAnsi="Segoe UI Semibold" w:cs="Segoe UI Semibold"/>
                <w:sz w:val="28"/>
                <w:szCs w:val="28"/>
              </w:rPr>
              <w:t>.</w:t>
            </w:r>
          </w:p>
          <w:p w:rsidR="00D52471" w:rsidRPr="00A90482" w:rsidRDefault="00D52471" w:rsidP="00D52471">
            <w:pPr>
              <w:pStyle w:val="ListBullet"/>
              <w:numPr>
                <w:ilvl w:val="0"/>
                <w:numId w:val="4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10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  <w:vertAlign w:val="superscript"/>
              </w:rPr>
              <w:t>th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from Al Mujammau English School,</w:t>
            </w:r>
            <w:r w:rsidR="006D7931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Thrikkaripur</w:t>
            </w:r>
            <w:r w:rsidR="00DA1F00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under CBSE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passed </w:t>
            </w:r>
            <w:r w:rsidR="00AF1C33">
              <w:rPr>
                <w:rFonts w:ascii="Segoe UI Semibold" w:hAnsi="Segoe UI Semibold" w:cs="Segoe UI Semibold"/>
                <w:sz w:val="28"/>
                <w:szCs w:val="28"/>
              </w:rPr>
              <w:t xml:space="preserve">with </w:t>
            </w:r>
            <w:r w:rsidR="003D0921">
              <w:rPr>
                <w:rFonts w:ascii="Segoe UI Semibold" w:hAnsi="Segoe UI Semibold" w:cs="Segoe UI Semibold"/>
                <w:sz w:val="28"/>
                <w:szCs w:val="28"/>
              </w:rPr>
              <w:t>76.6% i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n the year 2008</w:t>
            </w:r>
            <w:r w:rsidR="003D0921">
              <w:rPr>
                <w:rFonts w:ascii="Segoe UI Semibold" w:hAnsi="Segoe UI Semibold" w:cs="Segoe UI Semibold"/>
                <w:sz w:val="28"/>
                <w:szCs w:val="28"/>
              </w:rPr>
              <w:t>.</w:t>
            </w:r>
          </w:p>
          <w:p w:rsidR="000629D5" w:rsidRPr="00A90482" w:rsidRDefault="006D7931" w:rsidP="00D73597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SKILLS</w:t>
            </w:r>
          </w:p>
          <w:p w:rsidR="006D7931" w:rsidRPr="00A90482" w:rsidRDefault="006D7931" w:rsidP="006D7931">
            <w:pPr>
              <w:pStyle w:val="ListParagraph"/>
              <w:numPr>
                <w:ilvl w:val="0"/>
                <w:numId w:val="5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HTML</w:t>
            </w:r>
          </w:p>
          <w:p w:rsidR="006D7931" w:rsidRPr="00A90482" w:rsidRDefault="006D7931" w:rsidP="006D7931">
            <w:pPr>
              <w:pStyle w:val="ListParagraph"/>
              <w:numPr>
                <w:ilvl w:val="0"/>
                <w:numId w:val="5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CSS</w:t>
            </w:r>
          </w:p>
          <w:p w:rsidR="006D7931" w:rsidRPr="00A90482" w:rsidRDefault="006D7931" w:rsidP="006D7931">
            <w:pPr>
              <w:pStyle w:val="ListParagraph"/>
              <w:numPr>
                <w:ilvl w:val="0"/>
                <w:numId w:val="5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JAVASCRIPT</w:t>
            </w:r>
          </w:p>
          <w:p w:rsidR="006D7931" w:rsidRPr="00A90482" w:rsidRDefault="006D7931" w:rsidP="006D7931">
            <w:pPr>
              <w:pStyle w:val="ListParagraph"/>
              <w:numPr>
                <w:ilvl w:val="0"/>
                <w:numId w:val="5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REACT</w:t>
            </w:r>
          </w:p>
          <w:p w:rsidR="006D7931" w:rsidRPr="00A90482" w:rsidRDefault="006D7931" w:rsidP="006D7931">
            <w:pPr>
              <w:pStyle w:val="ListParagraph"/>
              <w:numPr>
                <w:ilvl w:val="0"/>
                <w:numId w:val="5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MS OFFICE</w:t>
            </w:r>
          </w:p>
          <w:p w:rsidR="00CC0703" w:rsidRPr="00A90482" w:rsidRDefault="00CC0703" w:rsidP="006D7931">
            <w:pPr>
              <w:pStyle w:val="ListParagraph"/>
              <w:numPr>
                <w:ilvl w:val="0"/>
                <w:numId w:val="5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BASIC PYTHON</w:t>
            </w:r>
          </w:p>
          <w:p w:rsidR="006D7931" w:rsidRPr="00A90482" w:rsidRDefault="006D7931" w:rsidP="006D7931">
            <w:pPr>
              <w:pStyle w:val="ListParagraph"/>
              <w:rPr>
                <w:rFonts w:ascii="Segoe UI Semibold" w:hAnsi="Segoe UI Semibold" w:cs="Segoe UI Semibold"/>
              </w:rPr>
            </w:pPr>
          </w:p>
          <w:p w:rsidR="006D7931" w:rsidRPr="00A90482" w:rsidRDefault="006D7931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LANGUAGES KNOWN</w:t>
            </w:r>
          </w:p>
          <w:p w:rsidR="006D7931" w:rsidRPr="00A90482" w:rsidRDefault="006D7931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English, Malayalam</w:t>
            </w:r>
          </w:p>
          <w:p w:rsidR="006D7931" w:rsidRPr="00A90482" w:rsidRDefault="006D7931" w:rsidP="006D7931">
            <w:pPr>
              <w:pStyle w:val="ListParagraph"/>
              <w:rPr>
                <w:rFonts w:ascii="Segoe UI Semibold" w:hAnsi="Segoe UI Semibold" w:cs="Segoe UI Semibold"/>
                <w:b/>
                <w:bCs/>
                <w:i/>
                <w:iCs/>
                <w:sz w:val="28"/>
                <w:szCs w:val="28"/>
              </w:rPr>
            </w:pPr>
          </w:p>
          <w:p w:rsidR="00DA1F00" w:rsidRPr="00A90482" w:rsidRDefault="00DA1F00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</w:p>
          <w:p w:rsidR="00DA1F00" w:rsidRPr="00A90482" w:rsidRDefault="00DA1F00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</w:p>
          <w:p w:rsidR="006D7931" w:rsidRPr="00A90482" w:rsidRDefault="005C7A10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EXTRA CURRICULUM ACTIVITIES</w:t>
            </w:r>
          </w:p>
          <w:p w:rsidR="005C7A10" w:rsidRPr="00A90482" w:rsidRDefault="005C7A10" w:rsidP="005C7A10">
            <w:pPr>
              <w:pStyle w:val="ListParagraph"/>
              <w:numPr>
                <w:ilvl w:val="0"/>
                <w:numId w:val="7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Attended 100K Coding Challenge from Brototype </w:t>
            </w:r>
            <w:r w:rsidR="005C1581" w:rsidRPr="00A90482">
              <w:rPr>
                <w:rFonts w:ascii="Segoe UI Semibold" w:hAnsi="Segoe UI Semibold" w:cs="Segoe UI Semibold"/>
                <w:sz w:val="28"/>
                <w:szCs w:val="28"/>
              </w:rPr>
              <w:t>YouTube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channel.</w:t>
            </w:r>
          </w:p>
          <w:p w:rsidR="005C7A10" w:rsidRPr="00A90482" w:rsidRDefault="005C7A10" w:rsidP="005C7A10">
            <w:pPr>
              <w:pStyle w:val="ListParagraph"/>
              <w:numPr>
                <w:ilvl w:val="0"/>
                <w:numId w:val="7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Attended Web Development Challenge from Brototype </w:t>
            </w:r>
            <w:r w:rsidR="005C1581" w:rsidRPr="00A90482">
              <w:rPr>
                <w:rFonts w:ascii="Segoe UI Semibold" w:hAnsi="Segoe UI Semibold" w:cs="Segoe UI Semibold"/>
                <w:sz w:val="28"/>
                <w:szCs w:val="28"/>
              </w:rPr>
              <w:t>YouTube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Channel.</w:t>
            </w:r>
          </w:p>
          <w:p w:rsidR="009E57F3" w:rsidRPr="00A90482" w:rsidRDefault="005C7A10" w:rsidP="009E57F3">
            <w:pPr>
              <w:pStyle w:val="ListParagraph"/>
              <w:numPr>
                <w:ilvl w:val="0"/>
                <w:numId w:val="7"/>
              </w:num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Attended React </w:t>
            </w:r>
            <w:r w:rsidR="005C1581" w:rsidRPr="00A90482">
              <w:rPr>
                <w:rFonts w:ascii="Segoe UI Semibold" w:hAnsi="Segoe UI Semibold" w:cs="Segoe UI Semibold"/>
                <w:sz w:val="28"/>
                <w:szCs w:val="28"/>
              </w:rPr>
              <w:t>tutorial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from Debug media </w:t>
            </w:r>
            <w:r w:rsidR="005C1581" w:rsidRPr="00A90482">
              <w:rPr>
                <w:rFonts w:ascii="Segoe UI Semibold" w:hAnsi="Segoe UI Semibold" w:cs="Segoe UI Semibold"/>
                <w:sz w:val="28"/>
                <w:szCs w:val="28"/>
              </w:rPr>
              <w:t>YouTube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channel.</w:t>
            </w:r>
          </w:p>
          <w:p w:rsidR="009E57F3" w:rsidRPr="00A90482" w:rsidRDefault="009E57F3" w:rsidP="009E57F3">
            <w:pPr>
              <w:pStyle w:val="ListParagraph"/>
              <w:rPr>
                <w:rFonts w:ascii="Segoe UI Semibold" w:hAnsi="Segoe UI Semibold" w:cs="Segoe UI Semibold"/>
                <w:sz w:val="32"/>
                <w:szCs w:val="32"/>
              </w:rPr>
            </w:pPr>
          </w:p>
          <w:p w:rsidR="005C7A10" w:rsidRPr="00A90482" w:rsidRDefault="00CE0DA5" w:rsidP="009E57F3">
            <w:pPr>
              <w:rPr>
                <w:rFonts w:ascii="Segoe UI Semibold" w:hAnsi="Segoe UI Semibold" w:cs="Segoe UI Semibold"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PROJECT</w:t>
            </w:r>
          </w:p>
          <w:p w:rsidR="005C1581" w:rsidRPr="00A90482" w:rsidRDefault="005C1581" w:rsidP="00CE0DA5">
            <w:pPr>
              <w:ind w:left="360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Using HTML,CSS,Javascript</w:t>
            </w:r>
          </w:p>
          <w:p w:rsidR="005C1581" w:rsidRPr="00A90482" w:rsidRDefault="00896ABB" w:rsidP="005C1581">
            <w:pPr>
              <w:pStyle w:val="ListParagraph"/>
              <w:numPr>
                <w:ilvl w:val="0"/>
                <w:numId w:val="11"/>
              </w:numPr>
              <w:rPr>
                <w:rFonts w:ascii="Segoe UI Semibold" w:hAnsi="Segoe UI Semibold" w:cs="Segoe UI Semibold"/>
                <w:b/>
                <w:bCs/>
                <w:i/>
                <w:iCs/>
                <w:color w:val="DD8047" w:themeColor="accent2"/>
                <w:sz w:val="28"/>
                <w:szCs w:val="28"/>
              </w:rPr>
            </w:pPr>
            <w:hyperlink r:id="rId11" w:history="1">
              <w:r w:rsidR="00CE0DA5" w:rsidRPr="00A90482">
                <w:rPr>
                  <w:rStyle w:val="Hyperlink"/>
                  <w:rFonts w:ascii="Segoe UI Semibold" w:hAnsi="Segoe UI Semibold" w:cs="Segoe UI Semibold"/>
                  <w:b/>
                  <w:bCs/>
                  <w:i/>
                  <w:iCs/>
                  <w:sz w:val="28"/>
                  <w:szCs w:val="28"/>
                </w:rPr>
                <w:t>English Dictonary</w:t>
              </w:r>
              <w:r w:rsidR="005F1248" w:rsidRPr="00A90482">
                <w:rPr>
                  <w:rStyle w:val="Hyperlink"/>
                  <w:rFonts w:ascii="Segoe UI Semibold" w:hAnsi="Segoe UI Semibold" w:cs="Segoe UI Semibold"/>
                  <w:b/>
                  <w:bCs/>
                  <w:i/>
                  <w:iCs/>
                  <w:sz w:val="28"/>
                  <w:szCs w:val="28"/>
                </w:rPr>
                <w:t xml:space="preserve">      </w:t>
              </w:r>
            </w:hyperlink>
            <w:r w:rsidR="005F1248"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DD8047" w:themeColor="accent2"/>
                <w:sz w:val="28"/>
                <w:szCs w:val="28"/>
              </w:rPr>
              <w:t xml:space="preserve"> </w:t>
            </w:r>
          </w:p>
          <w:p w:rsidR="0058452B" w:rsidRPr="00A90482" w:rsidRDefault="005C1581" w:rsidP="005C1581">
            <w:pPr>
              <w:pStyle w:val="ListParagraph"/>
              <w:numPr>
                <w:ilvl w:val="0"/>
                <w:numId w:val="11"/>
              </w:numPr>
              <w:rPr>
                <w:rFonts w:ascii="Segoe UI Semibold" w:hAnsi="Segoe UI Semibold" w:cs="Segoe UI Semibold"/>
                <w:b/>
                <w:bCs/>
                <w:i/>
                <w:iCs/>
                <w:color w:val="DD8047" w:themeColor="accent2"/>
                <w:sz w:val="28"/>
                <w:szCs w:val="28"/>
              </w:rPr>
            </w:pPr>
            <w:hyperlink r:id="rId12" w:history="1">
              <w:r w:rsidR="005F1248" w:rsidRPr="00A90482">
                <w:rPr>
                  <w:rStyle w:val="Hyperlink"/>
                  <w:rFonts w:ascii="Segoe UI Semibold" w:hAnsi="Segoe UI Semibold" w:cs="Segoe UI Semibold"/>
                  <w:b/>
                  <w:bCs/>
                  <w:i/>
                  <w:iCs/>
                  <w:sz w:val="28"/>
                  <w:szCs w:val="28"/>
                </w:rPr>
                <w:t>Di</w:t>
              </w:r>
              <w:r w:rsidRPr="00A90482">
                <w:rPr>
                  <w:rStyle w:val="Hyperlink"/>
                  <w:rFonts w:ascii="Segoe UI Semibold" w:hAnsi="Segoe UI Semibold" w:cs="Segoe UI Semibold"/>
                  <w:b/>
                  <w:bCs/>
                  <w:i/>
                  <w:iCs/>
                  <w:sz w:val="28"/>
                  <w:szCs w:val="28"/>
                </w:rPr>
                <w:t>gital Clock</w:t>
              </w:r>
            </w:hyperlink>
          </w:p>
          <w:p w:rsidR="009E57F3" w:rsidRPr="00A90482" w:rsidRDefault="009E57F3" w:rsidP="009E57F3">
            <w:pPr>
              <w:pStyle w:val="ListParagraph"/>
              <w:ind w:left="1800"/>
              <w:rPr>
                <w:rFonts w:ascii="Segoe UI Semibold" w:hAnsi="Segoe UI Semibold" w:cs="Segoe UI Semibold"/>
                <w:b/>
                <w:bCs/>
                <w:i/>
                <w:iCs/>
                <w:color w:val="DD8047" w:themeColor="accent2"/>
                <w:sz w:val="32"/>
                <w:szCs w:val="32"/>
              </w:rPr>
            </w:pPr>
          </w:p>
          <w:p w:rsidR="00F83B8B" w:rsidRPr="00A90482" w:rsidRDefault="0058452B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i/>
                <w:iCs/>
                <w:color w:val="7F6651"/>
                <w:sz w:val="32"/>
                <w:szCs w:val="32"/>
                <w:u w:val="single"/>
              </w:rPr>
              <w:t>PERSONAL DETAILS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Dob:                     </w:t>
            </w:r>
            <w:r w:rsidR="00A90482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19/11/1991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Gender:                </w:t>
            </w:r>
            <w:r w:rsidR="00A90482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Female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Marital Status:      </w:t>
            </w:r>
            <w:r w:rsidR="00A90482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Married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Religion:                 Muslim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Nationality:            Indian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Passport No:          </w:t>
            </w:r>
            <w:r w:rsidR="00A90482" w:rsidRPr="00A90482">
              <w:rPr>
                <w:rFonts w:ascii="Segoe UI Semibold" w:hAnsi="Segoe UI Semibold" w:cs="Segoe UI Semibold"/>
                <w:sz w:val="28"/>
                <w:szCs w:val="28"/>
              </w:rPr>
              <w:t xml:space="preserve"> </w:t>
            </w:r>
            <w:r w:rsidRPr="00A90482">
              <w:rPr>
                <w:rFonts w:ascii="Segoe UI Semibold" w:hAnsi="Segoe UI Semibold" w:cs="Segoe UI Semibold"/>
                <w:sz w:val="28"/>
                <w:szCs w:val="28"/>
              </w:rPr>
              <w:t>M8444989</w:t>
            </w: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sz w:val="32"/>
                <w:szCs w:val="32"/>
              </w:rPr>
            </w:pPr>
          </w:p>
          <w:p w:rsidR="0058452B" w:rsidRPr="00A90482" w:rsidRDefault="0058452B" w:rsidP="006D7931">
            <w:pPr>
              <w:rPr>
                <w:rFonts w:ascii="Segoe UI Semibold" w:hAnsi="Segoe UI Semibold" w:cs="Segoe UI Semibold"/>
                <w:b/>
                <w:bCs/>
                <w:i/>
                <w:iCs/>
                <w:sz w:val="32"/>
                <w:szCs w:val="32"/>
              </w:rPr>
            </w:pPr>
          </w:p>
          <w:p w:rsidR="006D7931" w:rsidRPr="00A90482" w:rsidRDefault="006D7931" w:rsidP="006D7931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</w:tr>
      <w:tr w:rsidR="000629D5" w:rsidRPr="00A90482" w:rsidTr="008A0927">
        <w:trPr>
          <w:trHeight w:val="9504"/>
        </w:trPr>
        <w:tc>
          <w:tcPr>
            <w:tcW w:w="4070" w:type="dxa"/>
            <w:vAlign w:val="bottom"/>
          </w:tcPr>
          <w:p w:rsidR="008A0927" w:rsidRPr="00A90482" w:rsidRDefault="000C7FAA" w:rsidP="008A0927">
            <w:pPr>
              <w:pStyle w:val="Title"/>
              <w:spacing w:before="1440" w:after="1200"/>
              <w:rPr>
                <w:rFonts w:ascii="Segoe UI Semibold" w:hAnsi="Segoe UI Semibold" w:cs="Segoe UI Semibold"/>
                <w:color w:val="7F6651"/>
              </w:rPr>
            </w:pPr>
            <w:r w:rsidRPr="00A90482">
              <w:rPr>
                <w:rFonts w:ascii="Segoe UI Semibold" w:hAnsi="Segoe UI Semibold" w:cs="Segoe UI Semibold"/>
                <w:b/>
                <w:bCs/>
                <w:color w:val="7F6651"/>
                <w:sz w:val="48"/>
                <w:szCs w:val="48"/>
              </w:rPr>
              <w:t>AMEEDHA VP</w:t>
            </w:r>
            <w:r w:rsidR="008A0927" w:rsidRPr="00A90482">
              <w:rPr>
                <w:rFonts w:ascii="Segoe UI Semibold" w:hAnsi="Segoe UI Semibold" w:cs="Segoe UI Semibold"/>
                <w:b/>
                <w:bCs/>
                <w:color w:val="7F6651"/>
                <w:sz w:val="52"/>
                <w:szCs w:val="52"/>
              </w:rPr>
              <w:t xml:space="preserve"> 8281620453</w:t>
            </w:r>
            <w:r w:rsidR="008A0927" w:rsidRPr="00A90482">
              <w:rPr>
                <w:rStyle w:val="Hyperlink"/>
                <w:rFonts w:ascii="Segoe UI Semibold" w:hAnsi="Segoe UI Semibold" w:cs="Segoe UI Semibold"/>
                <w:color w:val="7F6651"/>
                <w:sz w:val="28"/>
                <w:szCs w:val="28"/>
              </w:rPr>
              <w:t xml:space="preserve"> </w:t>
            </w:r>
          </w:p>
          <w:p w:rsidR="008A0927" w:rsidRPr="00A90482" w:rsidRDefault="00D52471" w:rsidP="008A0927">
            <w:pPr>
              <w:pStyle w:val="Title"/>
              <w:spacing w:before="1440" w:after="1200"/>
              <w:rPr>
                <w:rFonts w:ascii="Segoe UI Semibold" w:hAnsi="Segoe UI Semibold" w:cs="Segoe UI Semibold"/>
                <w:color w:val="auto"/>
                <w:sz w:val="32"/>
                <w:szCs w:val="32"/>
              </w:rPr>
            </w:pPr>
            <w:r w:rsidRPr="00A90482">
              <w:rPr>
                <w:rFonts w:ascii="Segoe UI Semibold" w:hAnsi="Segoe UI Semibold" w:cs="Segoe UI Semibold"/>
                <w:color w:val="auto"/>
                <w:sz w:val="32"/>
                <w:szCs w:val="32"/>
              </w:rPr>
              <w:t>VPM House, Karolam, PO Elambachi, Pin 671311, Kasargod</w:t>
            </w:r>
          </w:p>
          <w:p w:rsidR="005C1581" w:rsidRPr="00A90482" w:rsidRDefault="00CE0DA5" w:rsidP="005C1581">
            <w:pPr>
              <w:spacing w:before="100" w:beforeAutospacing="1"/>
              <w:ind w:left="-113"/>
              <w:rPr>
                <w:rFonts w:ascii="Segoe UI Semibold" w:hAnsi="Segoe UI Semibold" w:cs="Segoe UI Semibold"/>
              </w:rPr>
            </w:pPr>
            <w:r w:rsidRPr="00A90482">
              <w:rPr>
                <w:rFonts w:ascii="Segoe UI Semibold" w:hAnsi="Segoe UI Semibold" w:cs="Segoe UI Semibold"/>
              </w:rPr>
              <w:t>GITHUB</w:t>
            </w:r>
            <w:r w:rsidR="005C1581" w:rsidRPr="00A90482">
              <w:rPr>
                <w:rFonts w:ascii="Segoe UI Semibold" w:hAnsi="Segoe UI Semibold" w:cs="Segoe UI Semibold"/>
              </w:rPr>
              <w:t xml:space="preserve">: </w:t>
            </w:r>
            <w:hyperlink r:id="rId13" w:history="1">
              <w:r w:rsidR="005C1581" w:rsidRPr="00A90482">
                <w:rPr>
                  <w:rStyle w:val="Hyperlink"/>
                  <w:rFonts w:ascii="Segoe UI Semibold" w:hAnsi="Segoe UI Semibold" w:cs="Segoe UI Semibold"/>
                  <w:sz w:val="24"/>
                  <w:szCs w:val="24"/>
                </w:rPr>
                <w:t>https://github.com/ameedha/ameedha</w:t>
              </w:r>
            </w:hyperlink>
          </w:p>
          <w:p w:rsidR="005C1581" w:rsidRPr="00A90482" w:rsidRDefault="005C1581" w:rsidP="005C1581">
            <w:pPr>
              <w:spacing w:before="120" w:after="0"/>
              <w:ind w:left="-113"/>
              <w:rPr>
                <w:rFonts w:ascii="Segoe UI Semibold" w:hAnsi="Segoe UI Semibold" w:cs="Segoe UI Semibold"/>
              </w:rPr>
            </w:pPr>
            <w:r w:rsidRPr="00A90482">
              <w:rPr>
                <w:rFonts w:ascii="Segoe UI Semibold" w:hAnsi="Segoe UI Semibold" w:cs="Segoe UI Semibold"/>
              </w:rPr>
              <w:t>e-mail:</w:t>
            </w:r>
          </w:p>
          <w:p w:rsidR="000629D5" w:rsidRPr="00A90482" w:rsidRDefault="008A0927" w:rsidP="005C1581">
            <w:pPr>
              <w:spacing w:before="120" w:after="0"/>
              <w:ind w:left="-113"/>
              <w:rPr>
                <w:rStyle w:val="Hyperlink"/>
                <w:rFonts w:ascii="Segoe UI Semibold" w:hAnsi="Segoe UI Semibold" w:cs="Segoe UI Semibold"/>
                <w:color w:val="auto"/>
                <w:sz w:val="24"/>
                <w:szCs w:val="24"/>
                <w:u w:val="none"/>
              </w:rPr>
            </w:pPr>
            <w:r w:rsidRPr="00A90482">
              <w:rPr>
                <w:rStyle w:val="Hyperlink"/>
                <w:rFonts w:ascii="Segoe UI Semibold" w:hAnsi="Segoe UI Semibold" w:cs="Segoe UI Semibold"/>
                <w:sz w:val="24"/>
                <w:szCs w:val="24"/>
              </w:rPr>
              <w:t>Sucessonmyway@gmail.co</w:t>
            </w:r>
            <w:r w:rsidR="000C7FAA" w:rsidRPr="00A90482">
              <w:rPr>
                <w:rStyle w:val="Hyperlink"/>
                <w:rFonts w:ascii="Segoe UI Semibold" w:hAnsi="Segoe UI Semibold" w:cs="Segoe UI Semibold"/>
                <w:sz w:val="24"/>
                <w:szCs w:val="24"/>
              </w:rPr>
              <w:t>m</w:t>
            </w:r>
          </w:p>
        </w:tc>
        <w:tc>
          <w:tcPr>
            <w:tcW w:w="250" w:type="dxa"/>
          </w:tcPr>
          <w:p w:rsidR="000629D5" w:rsidRPr="00A90482" w:rsidRDefault="000629D5" w:rsidP="000C45FF">
            <w:pPr>
              <w:tabs>
                <w:tab w:val="left" w:pos="990"/>
              </w:tabs>
              <w:rPr>
                <w:rFonts w:ascii="Segoe UI Semibold" w:hAnsi="Segoe UI Semibold" w:cs="Segoe UI Semibold"/>
              </w:rPr>
            </w:pPr>
          </w:p>
        </w:tc>
        <w:tc>
          <w:tcPr>
            <w:tcW w:w="6595" w:type="dxa"/>
            <w:vMerge/>
          </w:tcPr>
          <w:p w:rsidR="000629D5" w:rsidRPr="00A90482" w:rsidRDefault="000629D5" w:rsidP="004D3011">
            <w:pPr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</w:tr>
    </w:tbl>
    <w:p w:rsidR="00896ABB" w:rsidRPr="00A90482" w:rsidRDefault="00896ABB" w:rsidP="00846D4F">
      <w:pPr>
        <w:tabs>
          <w:tab w:val="left" w:pos="990"/>
        </w:tabs>
        <w:spacing w:after="0"/>
        <w:rPr>
          <w:rFonts w:ascii="Segoe UI Semibold" w:hAnsi="Segoe UI Semibold" w:cs="Segoe UI Semibold"/>
          <w:sz w:val="8"/>
        </w:rPr>
      </w:pPr>
    </w:p>
    <w:sectPr w:rsidR="0043117B" w:rsidRPr="00A90482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66C" w:rsidRDefault="0031166C" w:rsidP="000C45FF">
      <w:r>
        <w:separator/>
      </w:r>
    </w:p>
  </w:endnote>
  <w:endnote w:type="continuationSeparator" w:id="0">
    <w:p w:rsidR="0031166C" w:rsidRDefault="003116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66C" w:rsidRDefault="0031166C" w:rsidP="000C45FF">
      <w:r>
        <w:separator/>
      </w:r>
    </w:p>
  </w:footnote>
  <w:footnote w:type="continuationSeparator" w:id="0">
    <w:p w:rsidR="0031166C" w:rsidRDefault="003116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Default="000C45FF">
    <w:pPr>
      <w:pStyle w:val="Header"/>
    </w:pPr>
    <w:r>
      <w:rPr>
        <w:noProof/>
        <w:lang w:eastAsia="en-US" w:bidi="ml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11"/>
    <w:multiLevelType w:val="hybridMultilevel"/>
    <w:tmpl w:val="9978F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4C96"/>
    <w:multiLevelType w:val="hybridMultilevel"/>
    <w:tmpl w:val="B81449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21904"/>
    <w:multiLevelType w:val="hybridMultilevel"/>
    <w:tmpl w:val="E2187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6A31"/>
    <w:multiLevelType w:val="hybridMultilevel"/>
    <w:tmpl w:val="6D56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35E0"/>
    <w:multiLevelType w:val="hybridMultilevel"/>
    <w:tmpl w:val="01E40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129C8"/>
    <w:multiLevelType w:val="hybridMultilevel"/>
    <w:tmpl w:val="2AB02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542D9"/>
    <w:multiLevelType w:val="hybridMultilevel"/>
    <w:tmpl w:val="6644BE7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437DF"/>
    <w:multiLevelType w:val="hybridMultilevel"/>
    <w:tmpl w:val="8FC2731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1744DC"/>
    <w:multiLevelType w:val="hybridMultilevel"/>
    <w:tmpl w:val="D514DA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70A1227"/>
    <w:multiLevelType w:val="hybridMultilevel"/>
    <w:tmpl w:val="16D4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96212">
    <w:abstractNumId w:val="7"/>
  </w:num>
  <w:num w:numId="2" w16cid:durableId="225917428">
    <w:abstractNumId w:val="5"/>
  </w:num>
  <w:num w:numId="3" w16cid:durableId="2115392259">
    <w:abstractNumId w:val="10"/>
  </w:num>
  <w:num w:numId="4" w16cid:durableId="707796863">
    <w:abstractNumId w:val="4"/>
  </w:num>
  <w:num w:numId="5" w16cid:durableId="1190951200">
    <w:abstractNumId w:val="0"/>
  </w:num>
  <w:num w:numId="6" w16cid:durableId="995300722">
    <w:abstractNumId w:val="3"/>
  </w:num>
  <w:num w:numId="7" w16cid:durableId="1396707008">
    <w:abstractNumId w:val="2"/>
  </w:num>
  <w:num w:numId="8" w16cid:durableId="237794042">
    <w:abstractNumId w:val="1"/>
  </w:num>
  <w:num w:numId="9" w16cid:durableId="794174332">
    <w:abstractNumId w:val="8"/>
  </w:num>
  <w:num w:numId="10" w16cid:durableId="1688363808">
    <w:abstractNumId w:val="9"/>
  </w:num>
  <w:num w:numId="11" w16cid:durableId="1402092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AA"/>
    <w:rsid w:val="00036450"/>
    <w:rsid w:val="00061C84"/>
    <w:rsid w:val="000629D5"/>
    <w:rsid w:val="00076632"/>
    <w:rsid w:val="000C45FF"/>
    <w:rsid w:val="000C7FAA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1166C"/>
    <w:rsid w:val="003D0921"/>
    <w:rsid w:val="004071FC"/>
    <w:rsid w:val="00445947"/>
    <w:rsid w:val="004813B3"/>
    <w:rsid w:val="00483745"/>
    <w:rsid w:val="00496591"/>
    <w:rsid w:val="004C63E4"/>
    <w:rsid w:val="004D3011"/>
    <w:rsid w:val="005645EE"/>
    <w:rsid w:val="0058452B"/>
    <w:rsid w:val="005C1581"/>
    <w:rsid w:val="005C7A10"/>
    <w:rsid w:val="005D6289"/>
    <w:rsid w:val="005E39D5"/>
    <w:rsid w:val="005F1248"/>
    <w:rsid w:val="00612544"/>
    <w:rsid w:val="0062123A"/>
    <w:rsid w:val="00646E75"/>
    <w:rsid w:val="006610D6"/>
    <w:rsid w:val="006771D0"/>
    <w:rsid w:val="006D7931"/>
    <w:rsid w:val="00715FCB"/>
    <w:rsid w:val="00743101"/>
    <w:rsid w:val="007867A0"/>
    <w:rsid w:val="007927F5"/>
    <w:rsid w:val="007F62BD"/>
    <w:rsid w:val="00800FC8"/>
    <w:rsid w:val="00802CA0"/>
    <w:rsid w:val="00846D4F"/>
    <w:rsid w:val="008A0927"/>
    <w:rsid w:val="008C1736"/>
    <w:rsid w:val="00922D5C"/>
    <w:rsid w:val="009E57F3"/>
    <w:rsid w:val="009E5A58"/>
    <w:rsid w:val="009E7C63"/>
    <w:rsid w:val="00A10A67"/>
    <w:rsid w:val="00A2118D"/>
    <w:rsid w:val="00A21E93"/>
    <w:rsid w:val="00A90482"/>
    <w:rsid w:val="00AD76E2"/>
    <w:rsid w:val="00AF1C33"/>
    <w:rsid w:val="00B20152"/>
    <w:rsid w:val="00B70850"/>
    <w:rsid w:val="00BE405C"/>
    <w:rsid w:val="00C066B6"/>
    <w:rsid w:val="00C37BA1"/>
    <w:rsid w:val="00C4674C"/>
    <w:rsid w:val="00C506CF"/>
    <w:rsid w:val="00C72BED"/>
    <w:rsid w:val="00C9578B"/>
    <w:rsid w:val="00CA562E"/>
    <w:rsid w:val="00CB2D30"/>
    <w:rsid w:val="00CC0703"/>
    <w:rsid w:val="00CE0DA5"/>
    <w:rsid w:val="00D2522B"/>
    <w:rsid w:val="00D52471"/>
    <w:rsid w:val="00D73597"/>
    <w:rsid w:val="00D82F2F"/>
    <w:rsid w:val="00DA1F00"/>
    <w:rsid w:val="00DA694B"/>
    <w:rsid w:val="00DD172A"/>
    <w:rsid w:val="00E25A26"/>
    <w:rsid w:val="00E55D74"/>
    <w:rsid w:val="00E866EC"/>
    <w:rsid w:val="00E93B74"/>
    <w:rsid w:val="00EB3A62"/>
    <w:rsid w:val="00EE2E1A"/>
    <w:rsid w:val="00F60274"/>
    <w:rsid w:val="00F77FB9"/>
    <w:rsid w:val="00F83B8B"/>
    <w:rsid w:val="00FB068F"/>
    <w:rsid w:val="00FD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1DDE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0C7F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0DA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yperlink" Target="https://github.com/ameedha/ameedha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github.com/ameedha/digitalClock" TargetMode="Externa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github.com/ameedha/English-dictionary" TargetMode="External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d%20modern%20cover%20letter.dotx" TargetMode="External" 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Bold%20modern%20cover%20letter.dotx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2023-11-05T04:46:00Z</dcterms:created>
  <dcterms:modified xsi:type="dcterms:W3CDTF">2023-11-05T04:46:00Z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